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0" w:type="dxa"/>
        <w:tblInd w:w="-70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C0C0C0"/>
        <w:tblLook w:val="0000" w:firstRow="0" w:lastRow="0" w:firstColumn="0" w:lastColumn="0" w:noHBand="0" w:noVBand="0"/>
      </w:tblPr>
      <w:tblGrid>
        <w:gridCol w:w="2795"/>
        <w:gridCol w:w="1984"/>
        <w:gridCol w:w="11"/>
        <w:gridCol w:w="10"/>
        <w:gridCol w:w="6390"/>
      </w:tblGrid>
      <w:tr w:rsidR="00CF1A73" w:rsidRPr="00FB54A6" w:rsidTr="003E7792">
        <w:trPr>
          <w:trHeight w:val="243"/>
        </w:trPr>
        <w:tc>
          <w:tcPr>
            <w:tcW w:w="4800" w:type="dxa"/>
            <w:gridSpan w:val="4"/>
            <w:shd w:val="clear" w:color="auto" w:fill="A6A6A6"/>
          </w:tcPr>
          <w:p w:rsidR="00AF5FF9" w:rsidRPr="00FB54A6" w:rsidRDefault="003154C7" w:rsidP="00CF1A73">
            <w:pPr>
              <w:pStyle w:val="Heading6Justified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EDUCATIONAL </w:t>
            </w:r>
            <w:r w:rsidR="00B3731D" w:rsidRPr="00FB54A6">
              <w:rPr>
                <w:b/>
                <w:sz w:val="22"/>
                <w:szCs w:val="22"/>
              </w:rPr>
              <w:t>QUALIFICATIONS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pStyle w:val="Heading6Justified"/>
              <w:rPr>
                <w:b/>
                <w:sz w:val="22"/>
                <w:szCs w:val="22"/>
              </w:rPr>
            </w:pPr>
          </w:p>
        </w:tc>
      </w:tr>
      <w:tr w:rsidR="0002407F" w:rsidRPr="00FB54A6" w:rsidTr="003E7792">
        <w:trPr>
          <w:trHeight w:val="235"/>
        </w:trPr>
        <w:tc>
          <w:tcPr>
            <w:tcW w:w="2795" w:type="dxa"/>
            <w:shd w:val="clear" w:color="auto" w:fill="E6E6E6"/>
          </w:tcPr>
          <w:p w:rsidR="0002407F" w:rsidRPr="00FB54A6" w:rsidRDefault="0002407F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t>B.E.</w:t>
            </w:r>
          </w:p>
        </w:tc>
        <w:tc>
          <w:tcPr>
            <w:tcW w:w="8395" w:type="dxa"/>
            <w:gridSpan w:val="4"/>
            <w:vMerge w:val="restart"/>
          </w:tcPr>
          <w:p w:rsidR="0002407F" w:rsidRPr="00FB54A6" w:rsidRDefault="0002407F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 w:rsidRPr="00FB54A6">
              <w:rPr>
                <w:rFonts w:ascii="Garamond" w:hAnsi="Garamond"/>
                <w:sz w:val="22"/>
                <w:szCs w:val="22"/>
              </w:rPr>
              <w:t xml:space="preserve">UIET, </w:t>
            </w:r>
            <w:r w:rsidR="004554A3" w:rsidRPr="00FB54A6">
              <w:rPr>
                <w:rFonts w:ascii="Garamond" w:hAnsi="Garamond"/>
                <w:sz w:val="22"/>
                <w:szCs w:val="22"/>
              </w:rPr>
              <w:t>Panjab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University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FB54A6">
              <w:rPr>
                <w:rFonts w:ascii="Garamond" w:hAnsi="Garamond"/>
                <w:sz w:val="22"/>
                <w:szCs w:val="22"/>
              </w:rPr>
              <w:t>(</w:t>
            </w:r>
            <w:r w:rsidR="00FC4634">
              <w:rPr>
                <w:rFonts w:ascii="Garamond" w:hAnsi="Garamond"/>
                <w:sz w:val="22"/>
                <w:szCs w:val="22"/>
              </w:rPr>
              <w:t>CSE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)                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B131BE" w:rsidRPr="00FB54A6">
              <w:rPr>
                <w:rFonts w:ascii="Garamond" w:hAnsi="Garamond"/>
                <w:sz w:val="22"/>
                <w:szCs w:val="22"/>
              </w:rPr>
              <w:t xml:space="preserve">    </w:t>
            </w:r>
            <w:r w:rsidR="00FB54A6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CGPA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</w:t>
            </w:r>
            <w:r w:rsidR="00FC4634">
              <w:rPr>
                <w:rFonts w:ascii="Garamond" w:hAnsi="Garamond"/>
                <w:sz w:val="22"/>
                <w:szCs w:val="22"/>
              </w:rPr>
              <w:t xml:space="preserve">  </w:t>
            </w:r>
            <w:r w:rsidR="00211582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FF6373" w:rsidRPr="001E4379">
              <w:rPr>
                <w:rFonts w:ascii="Garamond" w:hAnsi="Garamond"/>
                <w:b/>
                <w:bCs/>
                <w:sz w:val="22"/>
                <w:szCs w:val="22"/>
              </w:rPr>
              <w:t>7.28</w:t>
            </w:r>
            <w:r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                              </w:t>
            </w:r>
          </w:p>
          <w:p w:rsidR="0002407F" w:rsidRPr="00FB54A6" w:rsidRDefault="00FC4634" w:rsidP="005571F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Lawrence and Mayo Public School, Kota (Raj.)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        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 xml:space="preserve">  </w:t>
            </w:r>
            <w:r w:rsidRPr="001E4379">
              <w:rPr>
                <w:rFonts w:ascii="Garamond" w:hAnsi="Garamond"/>
                <w:b/>
                <w:bCs/>
                <w:sz w:val="22"/>
                <w:szCs w:val="22"/>
              </w:rPr>
              <w:t>90.2%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AC1AB9" w:rsidRPr="00FB54A6">
              <w:rPr>
                <w:rFonts w:ascii="Garamond" w:hAnsi="Garamond"/>
                <w:sz w:val="22"/>
                <w:szCs w:val="22"/>
              </w:rPr>
              <w:t>[20</w:t>
            </w:r>
            <w:r w:rsidR="00AA77BF">
              <w:rPr>
                <w:rFonts w:ascii="Garamond" w:hAnsi="Garamond"/>
                <w:sz w:val="22"/>
                <w:szCs w:val="22"/>
              </w:rPr>
              <w:t>11-12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       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                                                  </w:t>
            </w:r>
          </w:p>
          <w:p w:rsidR="0002407F" w:rsidRPr="00FB54A6" w:rsidRDefault="00FC4634" w:rsidP="00AF5FF9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Sophia Girls’ Senior Secondary School, Kota (Raj.)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           </w:t>
            </w:r>
            <w:r w:rsidR="003736BD">
              <w:rPr>
                <w:rFonts w:ascii="Garamond" w:hAnsi="Garamond"/>
                <w:sz w:val="22"/>
                <w:szCs w:val="22"/>
              </w:rPr>
              <w:t xml:space="preserve">   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891D3C" w:rsidRPr="00FB54A6">
              <w:rPr>
                <w:rFonts w:ascii="Garamond" w:hAnsi="Garamond"/>
                <w:b/>
                <w:sz w:val="22"/>
                <w:szCs w:val="22"/>
              </w:rPr>
              <w:t>Percentage</w:t>
            </w:r>
            <w:r w:rsidR="0002407F" w:rsidRPr="00FB54A6">
              <w:rPr>
                <w:rFonts w:ascii="Garamond" w:hAnsi="Garamond"/>
                <w:b/>
                <w:sz w:val="22"/>
                <w:szCs w:val="22"/>
              </w:rPr>
              <w:t xml:space="preserve">        </w:t>
            </w:r>
            <w:r w:rsidR="00AC1AB9" w:rsidRPr="00FB54A6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92.4%</w:t>
            </w:r>
            <w:r w:rsidR="00AA77BF">
              <w:rPr>
                <w:rFonts w:ascii="Garamond" w:hAnsi="Garamond"/>
                <w:sz w:val="22"/>
                <w:szCs w:val="22"/>
              </w:rPr>
              <w:t>[2009-10</w:t>
            </w:r>
            <w:r w:rsidR="0002407F" w:rsidRPr="00FB54A6">
              <w:rPr>
                <w:rFonts w:ascii="Garamond" w:hAnsi="Garamond"/>
                <w:sz w:val="22"/>
                <w:szCs w:val="22"/>
              </w:rPr>
              <w:t xml:space="preserve">] </w:t>
            </w:r>
          </w:p>
        </w:tc>
      </w:tr>
      <w:tr w:rsidR="003F3764" w:rsidRPr="00FB54A6" w:rsidTr="003E7792">
        <w:trPr>
          <w:trHeight w:val="199"/>
        </w:trPr>
        <w:tc>
          <w:tcPr>
            <w:tcW w:w="2795" w:type="dxa"/>
            <w:shd w:val="clear" w:color="auto" w:fill="E6E6E6"/>
          </w:tcPr>
          <w:p w:rsidR="003F3764" w:rsidRPr="00FB54A6" w:rsidRDefault="00F62D67" w:rsidP="00FB54A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12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3F3764" w:rsidRPr="00FB54A6" w:rsidTr="003E7792">
        <w:trPr>
          <w:trHeight w:val="495"/>
        </w:trPr>
        <w:tc>
          <w:tcPr>
            <w:tcW w:w="2795" w:type="dxa"/>
            <w:shd w:val="clear" w:color="auto" w:fill="E6E6E6"/>
          </w:tcPr>
          <w:p w:rsidR="00D66C15" w:rsidRDefault="00F62D67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CBSE 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</w:rPr>
              <w:t>10</w:t>
            </w:r>
            <w:r w:rsidR="003F3764" w:rsidRPr="00FB54A6">
              <w:rPr>
                <w:rFonts w:ascii="Garamond" w:hAnsi="Garamond"/>
                <w:b/>
                <w:sz w:val="22"/>
                <w:szCs w:val="22"/>
                <w:vertAlign w:val="superscript"/>
              </w:rPr>
              <w:t>TH</w:t>
            </w:r>
          </w:p>
          <w:p w:rsidR="00AF5FF9" w:rsidRPr="00D66C15" w:rsidRDefault="00AF5FF9" w:rsidP="00FB54A6">
            <w:pPr>
              <w:rPr>
                <w:rFonts w:ascii="Garamond" w:hAnsi="Garamond"/>
                <w:b/>
                <w:sz w:val="22"/>
                <w:szCs w:val="22"/>
                <w:vertAlign w:val="superscript"/>
              </w:rPr>
            </w:pPr>
          </w:p>
        </w:tc>
        <w:tc>
          <w:tcPr>
            <w:tcW w:w="8395" w:type="dxa"/>
            <w:gridSpan w:val="4"/>
            <w:vMerge/>
          </w:tcPr>
          <w:p w:rsidR="003F3764" w:rsidRPr="00FB54A6" w:rsidRDefault="003F3764" w:rsidP="00F375F5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DA06BB" w:rsidRPr="00FB54A6" w:rsidTr="003E7792">
        <w:trPr>
          <w:trHeight w:val="244"/>
        </w:trPr>
        <w:tc>
          <w:tcPr>
            <w:tcW w:w="4790" w:type="dxa"/>
            <w:gridSpan w:val="3"/>
            <w:shd w:val="clear" w:color="auto" w:fill="A6A6A6" w:themeFill="background1" w:themeFillShade="A6"/>
          </w:tcPr>
          <w:p w:rsidR="00DA06BB" w:rsidRPr="00FB54A6" w:rsidRDefault="00DA06BB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KEY SKILLS</w:t>
            </w:r>
          </w:p>
        </w:tc>
        <w:tc>
          <w:tcPr>
            <w:tcW w:w="6400" w:type="dxa"/>
            <w:gridSpan w:val="2"/>
          </w:tcPr>
          <w:p w:rsidR="003E7792" w:rsidRPr="00FB54A6" w:rsidRDefault="003E7792" w:rsidP="00B5009E">
            <w:pPr>
              <w:spacing w:line="307" w:lineRule="auto"/>
              <w:rPr>
                <w:rFonts w:ascii="Garamond" w:hAnsi="Garamond"/>
                <w:sz w:val="22"/>
                <w:szCs w:val="22"/>
              </w:rPr>
            </w:pPr>
          </w:p>
        </w:tc>
      </w:tr>
      <w:tr w:rsidR="00B5009E" w:rsidRPr="00FB54A6" w:rsidTr="003E7792">
        <w:trPr>
          <w:trHeight w:val="465"/>
        </w:trPr>
        <w:tc>
          <w:tcPr>
            <w:tcW w:w="2795" w:type="dxa"/>
            <w:shd w:val="clear" w:color="auto" w:fill="E6E6E6"/>
          </w:tcPr>
          <w:p w:rsidR="00B5009E" w:rsidRDefault="00B5009E" w:rsidP="00FB54A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tbl>
            <w:tblPr>
              <w:tblStyle w:val="TableGrid"/>
              <w:tblpPr w:leftFromText="180" w:rightFromText="180" w:vertAnchor="text" w:horzAnchor="margin" w:tblpY="-1075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53"/>
              <w:gridCol w:w="3926"/>
            </w:tblGrid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</w:t>
                  </w: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asics and Advanced C#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CSS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ASP</w:t>
                  </w:r>
                  <w:r>
                    <w:rPr>
                      <w:rFonts w:ascii="Garamond" w:hAnsi="Garamond"/>
                      <w:sz w:val="22"/>
                      <w:szCs w:val="22"/>
                    </w:rPr>
                    <w:t xml:space="preserve"> .NET &amp; MVC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JavaScript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3E7792" w:rsidRPr="003E7792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 w:rsidRPr="003E7792">
                    <w:rPr>
                      <w:rFonts w:ascii="Garamond" w:hAnsi="Garamond"/>
                      <w:sz w:val="22"/>
                      <w:szCs w:val="22"/>
                    </w:rPr>
                    <w:t>HTML</w:t>
                  </w:r>
                </w:p>
              </w:tc>
              <w:tc>
                <w:tcPr>
                  <w:tcW w:w="2400" w:type="pct"/>
                  <w:vAlign w:val="center"/>
                </w:tcPr>
                <w:p w:rsidR="003E7792" w:rsidRPr="00DA06BB" w:rsidRDefault="003E7792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Bootstrap</w:t>
                  </w:r>
                </w:p>
              </w:tc>
            </w:tr>
            <w:tr w:rsidR="003E7792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Pr="003E7792" w:rsidRDefault="001E437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Windows Services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Pr="001E4379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Git</w:t>
                  </w:r>
                  <w:bookmarkStart w:id="0" w:name="_GoBack"/>
                  <w:bookmarkEnd w:id="0"/>
                </w:p>
              </w:tc>
            </w:tr>
            <w:tr w:rsidR="001E4379" w:rsidTr="00424143">
              <w:trPr>
                <w:trHeight w:val="283"/>
              </w:trPr>
              <w:tc>
                <w:tcPr>
                  <w:tcW w:w="2600" w:type="pct"/>
                  <w:vAlign w:val="center"/>
                </w:tcPr>
                <w:p w:rsidR="001E4379" w:rsidRDefault="006E1D4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Angular 7</w:t>
                  </w:r>
                </w:p>
              </w:tc>
              <w:tc>
                <w:tcPr>
                  <w:tcW w:w="2400" w:type="pct"/>
                  <w:vAlign w:val="center"/>
                </w:tcPr>
                <w:p w:rsidR="001E4379" w:rsidRDefault="001E4379" w:rsidP="006E1D49">
                  <w:pPr>
                    <w:pStyle w:val="ListParagraph"/>
                    <w:numPr>
                      <w:ilvl w:val="0"/>
                      <w:numId w:val="7"/>
                    </w:numPr>
                    <w:ind w:left="754" w:hanging="357"/>
                    <w:rPr>
                      <w:rFonts w:ascii="Garamond" w:hAnsi="Garamond"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  <w:sz w:val="22"/>
                      <w:szCs w:val="22"/>
                    </w:rPr>
                    <w:t>Algorithms</w:t>
                  </w:r>
                </w:p>
              </w:tc>
            </w:tr>
          </w:tbl>
          <w:p w:rsidR="003E7792" w:rsidRPr="00DA06BB" w:rsidRDefault="003E7792" w:rsidP="003E7792">
            <w:pPr>
              <w:pStyle w:val="ListParagraph"/>
              <w:spacing w:line="307" w:lineRule="auto"/>
              <w:ind w:left="0"/>
              <w:rPr>
                <w:rFonts w:ascii="Garamond" w:hAnsi="Garamond"/>
                <w:sz w:val="22"/>
                <w:szCs w:val="22"/>
              </w:rPr>
            </w:pPr>
          </w:p>
        </w:tc>
      </w:tr>
      <w:tr w:rsidR="00FF6373" w:rsidRPr="00FB54A6" w:rsidTr="003E7792">
        <w:trPr>
          <w:trHeight w:val="292"/>
        </w:trPr>
        <w:tc>
          <w:tcPr>
            <w:tcW w:w="4779" w:type="dxa"/>
            <w:gridSpan w:val="2"/>
            <w:shd w:val="clear" w:color="auto" w:fill="A6A6A6"/>
          </w:tcPr>
          <w:p w:rsidR="00FF6373" w:rsidRPr="00FB54A6" w:rsidRDefault="00FF6373" w:rsidP="00A32476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PROFESSIONAL EXPERIENCE</w:t>
            </w:r>
          </w:p>
        </w:tc>
        <w:tc>
          <w:tcPr>
            <w:tcW w:w="6411" w:type="dxa"/>
            <w:gridSpan w:val="3"/>
            <w:shd w:val="clear" w:color="auto" w:fill="auto"/>
          </w:tcPr>
          <w:p w:rsidR="00FF6373" w:rsidRPr="00FB54A6" w:rsidRDefault="00FF6373" w:rsidP="00A32476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F6373" w:rsidRPr="00FB54A6" w:rsidTr="003E7792">
        <w:tblPrEx>
          <w:shd w:val="clear" w:color="auto" w:fill="auto"/>
        </w:tblPrEx>
        <w:trPr>
          <w:trHeight w:val="926"/>
        </w:trPr>
        <w:tc>
          <w:tcPr>
            <w:tcW w:w="2795" w:type="dxa"/>
            <w:shd w:val="clear" w:color="auto" w:fill="E6E6E6"/>
            <w:vAlign w:val="center"/>
          </w:tcPr>
          <w:p w:rsidR="00FF6373" w:rsidRPr="00FB54A6" w:rsidRDefault="00FF6373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CD16D7" w:rsidP="00A0468E">
            <w:pPr>
              <w:pStyle w:val="ResumeText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 (Aug 2016</w:t>
            </w:r>
            <w:r w:rsid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– till date)</w:t>
            </w:r>
          </w:p>
          <w:p w:rsidR="00FF6373" w:rsidRPr="00FF6373" w:rsidRDefault="00FF6373" w:rsidP="006E1D49">
            <w:pPr>
              <w:pStyle w:val="ResumeText"/>
              <w:numPr>
                <w:ilvl w:val="0"/>
                <w:numId w:val="1"/>
              </w:numPr>
              <w:ind w:right="551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Working with M/s Infosys Ltd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. </w:t>
            </w:r>
            <w:r w:rsidRPr="00A0468E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since August 2016</w:t>
            </w:r>
            <w:r w:rsidR="00087831">
              <w:rPr>
                <w:rFonts w:ascii="Garamond" w:hAnsi="Garamond"/>
                <w:b/>
                <w:color w:val="auto"/>
                <w:sz w:val="22"/>
                <w:szCs w:val="22"/>
                <w:u w:val="single"/>
              </w:rPr>
              <w:t>.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 Present designation is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1E4379"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 xml:space="preserve">Senior </w:t>
            </w:r>
            <w:r w:rsidRPr="001E4379">
              <w:rPr>
                <w:rFonts w:ascii="Garamond" w:hAnsi="Garamond"/>
                <w:b/>
                <w:bCs/>
                <w:color w:val="auto"/>
                <w:sz w:val="22"/>
                <w:szCs w:val="22"/>
              </w:rPr>
              <w:t>System Engineer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</w:t>
            </w:r>
            <w:r w:rsidR="00087831">
              <w:rPr>
                <w:rFonts w:ascii="Garamond" w:hAnsi="Garamond"/>
                <w:color w:val="auto"/>
                <w:sz w:val="22"/>
                <w:szCs w:val="22"/>
              </w:rPr>
              <w:t xml:space="preserve">and 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contributing in development and </w:t>
            </w:r>
            <w:r w:rsidR="00A0468E">
              <w:rPr>
                <w:rFonts w:ascii="Garamond" w:hAnsi="Garamond"/>
                <w:color w:val="auto"/>
                <w:sz w:val="22"/>
                <w:szCs w:val="22"/>
              </w:rPr>
              <w:t>maintenance</w:t>
            </w: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of client projects</w:t>
            </w:r>
            <w:r w:rsidR="001E4379">
              <w:rPr>
                <w:rFonts w:ascii="Garamond" w:hAnsi="Garamond"/>
                <w:color w:val="auto"/>
                <w:sz w:val="22"/>
                <w:szCs w:val="22"/>
              </w:rPr>
              <w:t>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INTERNSHIPS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28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b/>
                <w:color w:val="auto"/>
                <w:sz w:val="22"/>
                <w:szCs w:val="22"/>
              </w:rPr>
              <w:t>INFOSYS LIMITED</w:t>
            </w:r>
          </w:p>
          <w:p w:rsidR="001B786F" w:rsidRPr="0074354B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74354B">
              <w:rPr>
                <w:rFonts w:ascii="Garamond" w:hAnsi="Garamond"/>
                <w:color w:val="auto"/>
                <w:sz w:val="22"/>
                <w:szCs w:val="22"/>
              </w:rPr>
              <w:t>January 2016-May 2016</w:t>
            </w:r>
          </w:p>
          <w:p w:rsidR="001B786F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Successfully completed internship at Mysore Campus of Infosys Limited in .NET Technologies and MVC.</w:t>
            </w:r>
          </w:p>
          <w:p w:rsidR="001B786F" w:rsidRPr="001B786F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Developed online portal for searching and booking bikes online as a part of Final Semester Project.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RITSUN TECHNOLOGIES ,NOIDA</w:t>
            </w:r>
          </w:p>
          <w:p w:rsidR="001B786F" w:rsidRDefault="001B786F" w:rsidP="00510FCF">
            <w:p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June 2015-July 2015</w:t>
            </w:r>
          </w:p>
          <w:p w:rsidR="001B786F" w:rsidRPr="00D66C15" w:rsidRDefault="001B786F" w:rsidP="006E1D49">
            <w:pPr>
              <w:pStyle w:val="ResumeText"/>
              <w:numPr>
                <w:ilvl w:val="0"/>
                <w:numId w:val="5"/>
              </w:numPr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D66C15">
              <w:rPr>
                <w:rFonts w:ascii="Garamond" w:hAnsi="Garamond"/>
                <w:color w:val="auto"/>
                <w:sz w:val="22"/>
                <w:szCs w:val="22"/>
              </w:rPr>
              <w:t>Undergone Summer Training in Android App Development and assisted in coding for an application for restaurant booking with multilingual functionality.</w:t>
            </w:r>
            <w:r w:rsidRPr="00D66C15">
              <w:rPr>
                <w:rFonts w:ascii="Garamond" w:hAnsi="Garamond"/>
                <w:b/>
                <w:color w:val="auto"/>
                <w:sz w:val="22"/>
                <w:szCs w:val="22"/>
              </w:rPr>
              <w:t xml:space="preserve">                                     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2A4DF0">
              <w:rPr>
                <w:rFonts w:ascii="Garamond" w:hAnsi="Garamond"/>
                <w:b/>
                <w:color w:val="auto"/>
                <w:sz w:val="22"/>
                <w:szCs w:val="22"/>
              </w:rPr>
              <w:t>VARDHMAN MAHAVEER OPEN UNIVERSITY, KOTA</w:t>
            </w:r>
          </w:p>
          <w:p w:rsidR="001B786F" w:rsidRPr="002A4DF0" w:rsidRDefault="001B786F" w:rsidP="00510FCF">
            <w:pPr>
              <w:pStyle w:val="ResumeText"/>
              <w:ind w:right="1118"/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 xml:space="preserve">  June 2014-July 2014</w:t>
            </w:r>
          </w:p>
          <w:p w:rsidR="001B786F" w:rsidRPr="00510FC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ind w:right="1118"/>
              <w:jc w:val="both"/>
              <w:rPr>
                <w:rFonts w:ascii="Garamond" w:hAnsi="Garamond"/>
                <w:sz w:val="22"/>
                <w:szCs w:val="22"/>
              </w:rPr>
            </w:pPr>
            <w:r w:rsidRPr="0074354B">
              <w:rPr>
                <w:rFonts w:ascii="Garamond" w:hAnsi="Garamond"/>
                <w:sz w:val="22"/>
                <w:szCs w:val="22"/>
              </w:rPr>
              <w:t>Undergone Summer Training for PHP Application Development for Multilingual Systems and Online Resume Creator Application.</w:t>
            </w:r>
            <w:r w:rsidRPr="0074354B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PROJECTS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50"/>
        </w:trPr>
        <w:tc>
          <w:tcPr>
            <w:tcW w:w="2795" w:type="dxa"/>
            <w:shd w:val="clear" w:color="auto" w:fill="E6E6E6"/>
            <w:vAlign w:val="center"/>
          </w:tcPr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auto"/>
                <w:kern w:val="0"/>
                <w:sz w:val="24"/>
                <w:szCs w:val="24"/>
                <w:lang w:eastAsia="en-US"/>
              </w:rPr>
              <w:id w:val="-1126388115"/>
              <w:placeholder>
                <w:docPart w:val="2465C817AF834B74999682938D2D663C"/>
              </w:placeholder>
            </w:sdtPr>
            <w:sdtEndPr>
              <w:rPr>
                <w:rFonts w:ascii="Times New Roman" w:hAnsi="Times New Roman" w:cs="Times New Roman"/>
              </w:rPr>
            </w:sdtEndPr>
            <w:sdtContent>
              <w:p w:rsidR="00F56F2F" w:rsidRDefault="00A32476" w:rsidP="00F56F2F">
                <w:pPr>
                  <w:pStyle w:val="Heading2"/>
                  <w:jc w:val="both"/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</w:pPr>
                <w:r w:rsidRPr="00A32476"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 xml:space="preserve">ENGAGEMENT CENTER – PRICEWATERHOUSE </w:t>
                </w:r>
                <w:r>
                  <w:rPr>
                    <w:rFonts w:ascii="Garamond" w:eastAsiaTheme="minorEastAsia" w:hAnsi="Garamond" w:cstheme="minorBidi"/>
                    <w:bCs w:val="0"/>
                    <w:caps w:val="0"/>
                    <w:color w:val="auto"/>
                    <w:kern w:val="0"/>
                    <w:sz w:val="22"/>
                    <w:szCs w:val="22"/>
                    <w:lang w:eastAsia="en-US"/>
                  </w:rPr>
                  <w:t>COOPERS</w:t>
                </w:r>
              </w:p>
              <w:p w:rsidR="000E32B1" w:rsidRPr="00F56F2F" w:rsidRDefault="00F56F2F" w:rsidP="00F56F2F">
                <w:pPr>
                  <w:pStyle w:val="Heading2"/>
                  <w:jc w:val="both"/>
                  <w:rPr>
                    <w:rFonts w:ascii="Garamond" w:eastAsiaTheme="minorEastAsia" w:hAnsi="Garamond"/>
                    <w:b w:val="0"/>
                    <w:sz w:val="22"/>
                    <w:szCs w:val="22"/>
                  </w:rPr>
                </w:pPr>
                <w:r w:rsidRPr="00F56F2F">
                  <w:rPr>
                    <w:rFonts w:ascii="Garamond" w:eastAsiaTheme="minorEastAsia" w:hAnsi="Garamond"/>
                    <w:b w:val="0"/>
                    <w:caps w:val="0"/>
                    <w:sz w:val="22"/>
                    <w:szCs w:val="22"/>
                  </w:rPr>
                  <w:t>Sep 2018 – Dec 2018</w:t>
                </w:r>
              </w:p>
              <w:p w:rsidR="000E32B1" w:rsidRDefault="000E32B1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Details: </w:t>
                </w:r>
                <w:r w:rsidR="009461BD">
                  <w:rPr>
                    <w:rFonts w:ascii="Garamond" w:eastAsiaTheme="minorEastAsia" w:hAnsi="Garamond"/>
                    <w:sz w:val="22"/>
                    <w:szCs w:val="22"/>
                  </w:rPr>
                  <w:t>It is a web application which collects data from various other applications of PWC.</w:t>
                </w:r>
              </w:p>
              <w:p w:rsidR="009461BD" w:rsidRDefault="009461BD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6, .NET API, SQL Server.</w:t>
                </w:r>
              </w:p>
              <w:p w:rsidR="009461BD" w:rsidRDefault="009461BD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F56F2F" w:rsidRPr="000E32B1" w:rsidRDefault="00F56F2F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A32476" w:rsidRPr="000E32B1" w:rsidRDefault="00A32476" w:rsidP="000E32B1">
                <w:pPr>
                  <w:jc w:val="both"/>
                  <w:rPr>
                    <w:rFonts w:eastAsiaTheme="minorEastAsia"/>
                  </w:rPr>
                </w:pPr>
              </w:p>
              <w:p w:rsidR="00335CC3" w:rsidRDefault="00A32476" w:rsidP="000E32B1">
                <w:pPr>
                  <w:jc w:val="both"/>
                  <w:rPr>
                    <w:rFonts w:ascii="Garamond" w:eastAsiaTheme="minorEastAsia" w:hAnsi="Garamond" w:cstheme="minorBidi"/>
                    <w:b/>
                    <w:bCs/>
                    <w:caps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t xml:space="preserve">INSTRUCTIONS TOOL – </w:t>
                </w:r>
                <w:r w:rsidRPr="00A32476">
                  <w:rPr>
                    <w:rFonts w:ascii="Garamond" w:eastAsiaTheme="minorEastAsia" w:hAnsi="Garamond" w:cstheme="minorBidi"/>
                    <w:b/>
                    <w:bCs/>
                    <w:caps/>
                    <w:sz w:val="22"/>
                    <w:szCs w:val="22"/>
                  </w:rPr>
                  <w:t>PRICEWATERHOUSE COOPERS</w:t>
                </w:r>
              </w:p>
              <w:p w:rsidR="00F56F2F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Apr 2018 – Dec 2018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web application which collects data from auditors and provide it to another application in the form of reports and downloadable documents.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Skills: Angular 6, .NET API, SQL Server.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335CC3" w:rsidRPr="000E32B1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Senior Angular Developer for UI Development.</w:t>
                </w:r>
              </w:p>
              <w:p w:rsidR="00335CC3" w:rsidRPr="00335CC3" w:rsidRDefault="00335CC3" w:rsidP="00335CC3">
                <w:pPr>
                  <w:pStyle w:val="ListParagraph"/>
                  <w:rPr>
                    <w:rFonts w:ascii="Garamond" w:eastAsiaTheme="minorEastAsia" w:hAnsi="Garamond"/>
                    <w:sz w:val="22"/>
                    <w:szCs w:val="22"/>
                  </w:rPr>
                </w:pPr>
              </w:p>
              <w:p w:rsidR="00A32476" w:rsidRDefault="00A32476" w:rsidP="000E32B1">
                <w:pPr>
                  <w:jc w:val="both"/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lastRenderedPageBreak/>
                  <w:t xml:space="preserve">ORMAC – BRITISH TELECOM </w:t>
                </w:r>
              </w:p>
              <w:p w:rsidR="00335CC3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Feb 2017 – Apr 2018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Details: It is a  set of applications which included Enquiry Management System and other tickets and report management for the client BT.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Skills: ASP.NET MVC,SQL Server 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Pune, Offsite</w:t>
                </w:r>
              </w:p>
              <w:p w:rsidR="00335CC3" w:rsidRP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Role: Software Developer and used to do end to end development for applications and windows service.</w:t>
                </w:r>
              </w:p>
              <w:p w:rsidR="00A32476" w:rsidRDefault="00A32476" w:rsidP="000E32B1">
                <w:pPr>
                  <w:jc w:val="both"/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</w:pPr>
                <w:r w:rsidRPr="00A32476">
                  <w:rPr>
                    <w:rFonts w:ascii="Garamond" w:eastAsiaTheme="minorEastAsia" w:hAnsi="Garamond"/>
                    <w:b/>
                    <w:sz w:val="22"/>
                    <w:szCs w:val="22"/>
                  </w:rPr>
                  <w:t xml:space="preserve">CONNECT APPLICATION – TELSTRA TECHNOLOGIES </w:t>
                </w:r>
              </w:p>
              <w:p w:rsidR="00335CC3" w:rsidRDefault="00335CC3" w:rsidP="00335CC3">
                <w:pPr>
                  <w:pStyle w:val="Subtitle"/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Aug 2016 – Feb 2017</w:t>
                </w:r>
              </w:p>
              <w:p w:rsidR="00335CC3" w:rsidRDefault="00335CC3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Details: It is a Work Force management application for Telstra Technicians </w:t>
                </w:r>
                <w:r w:rsidR="006E1D49">
                  <w:rPr>
                    <w:rFonts w:ascii="Garamond" w:eastAsiaTheme="minorEastAsia" w:hAnsi="Garamond"/>
                    <w:sz w:val="22"/>
                    <w:szCs w:val="22"/>
                  </w:rPr>
                  <w:t>which was to be migrated to the cloud.</w:t>
                </w:r>
              </w:p>
              <w:p w:rsid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Skills: 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ASP.NET MVC,SQL Server</w:t>
                </w:r>
              </w:p>
              <w:p w:rsid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ascii="Garamond" w:eastAsiaTheme="minorEastAsia" w:hAnsi="Garamond"/>
                    <w:sz w:val="22"/>
                    <w:szCs w:val="22"/>
                  </w:rPr>
                </w:pP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Location: Infosys Hyderabad</w:t>
                </w:r>
                <w:r>
                  <w:rPr>
                    <w:rFonts w:ascii="Garamond" w:eastAsiaTheme="minorEastAsia" w:hAnsi="Garamond"/>
                    <w:sz w:val="22"/>
                    <w:szCs w:val="22"/>
                  </w:rPr>
                  <w:t>, Offsite</w:t>
                </w:r>
              </w:p>
              <w:p w:rsidR="00A32476" w:rsidRPr="006E1D49" w:rsidRDefault="006E1D49" w:rsidP="006E1D49">
                <w:pPr>
                  <w:pStyle w:val="ListParagraph"/>
                  <w:numPr>
                    <w:ilvl w:val="0"/>
                    <w:numId w:val="8"/>
                  </w:numPr>
                  <w:rPr>
                    <w:rFonts w:eastAsiaTheme="minorEastAsia"/>
                  </w:rPr>
                </w:pPr>
                <w:r w:rsidRPr="006E1D49">
                  <w:rPr>
                    <w:rFonts w:ascii="Garamond" w:eastAsiaTheme="minorEastAsia" w:hAnsi="Garamond"/>
                    <w:sz w:val="22"/>
                    <w:szCs w:val="22"/>
                  </w:rPr>
                  <w:t xml:space="preserve">Role: Software Developer and used to do </w:t>
                </w:r>
                <w:r w:rsidRPr="006E1D49">
                  <w:rPr>
                    <w:rFonts w:ascii="Garamond" w:eastAsiaTheme="minorEastAsia" w:hAnsi="Garamond"/>
                    <w:sz w:val="22"/>
                    <w:szCs w:val="22"/>
                  </w:rPr>
                  <w:t>enhancement work for the application.</w:t>
                </w:r>
              </w:p>
              <w:p w:rsidR="00A32476" w:rsidRDefault="00A32476" w:rsidP="00A32476">
                <w:pPr>
                  <w:pStyle w:val="Heading2"/>
                  <w:jc w:val="both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auto"/>
                    <w:kern w:val="0"/>
                    <w:sz w:val="24"/>
                    <w:szCs w:val="24"/>
                    <w:lang w:eastAsia="en-US"/>
                  </w:rPr>
                </w:pPr>
              </w:p>
              <w:p w:rsidR="001B786F" w:rsidRPr="002A4DF0" w:rsidRDefault="001B786F" w:rsidP="00A32476">
                <w:pPr>
                  <w:pStyle w:val="Heading2"/>
                  <w:jc w:val="both"/>
                  <w:rPr>
                    <w:rFonts w:ascii="Garamond" w:hAnsi="Garamond"/>
                    <w:color w:val="auto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aTIT</w:t>
                </w:r>
                <w:r>
                  <w:rPr>
                    <w:rFonts w:ascii="Garamond" w:hAnsi="Garamond"/>
                    <w:color w:val="auto"/>
                    <w:sz w:val="22"/>
                    <w:szCs w:val="22"/>
                  </w:rPr>
                  <w:t>HI-HOTEL RESERVATION AND MANAGE</w:t>
                </w:r>
                <w:r w:rsidRPr="002A4DF0">
                  <w:rPr>
                    <w:rFonts w:ascii="Garamond" w:hAnsi="Garamond"/>
                    <w:color w:val="auto"/>
                    <w:sz w:val="22"/>
                    <w:szCs w:val="22"/>
                  </w:rPr>
                  <w:t>MENT SYSTEM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Details:  A software project which involves comprehensive management of room allocation, de allocation, status and various other features.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0E32B1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0E32B1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Language: C</w:t>
                </w:r>
              </w:p>
              <w:p w:rsidR="001B786F" w:rsidRPr="002A4DF0" w:rsidRDefault="001B786F" w:rsidP="00A32476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>INDIGO-SUPERMARKET BILLING SOLUTION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Details: A software project which provides billing solution to the supermarket owner including taxation.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Platform: Linux/Windows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>Tools: Code blocks</w:t>
                </w:r>
              </w:p>
              <w:p w:rsidR="00424143" w:rsidRPr="006E1D49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6E1D49">
                  <w:rPr>
                    <w:rFonts w:ascii="Garamond" w:hAnsi="Garamond"/>
                    <w:sz w:val="22"/>
                    <w:szCs w:val="22"/>
                  </w:rPr>
                  <w:t>Language: C++</w:t>
                </w:r>
              </w:p>
              <w:p w:rsidR="001B786F" w:rsidRPr="002A4DF0" w:rsidRDefault="001B786F" w:rsidP="00A32476">
                <w:pPr>
                  <w:jc w:val="both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b/>
                    <w:sz w:val="22"/>
                    <w:szCs w:val="22"/>
                  </w:rPr>
                  <w:t xml:space="preserve">SAEINDIA: GEC , MODASA COLLEGIATE CLUB 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Details: A fully functional Website for informational purposes for the club and to get sponsorship benefits. </w:t>
                </w:r>
              </w:p>
              <w:p w:rsidR="001B786F" w:rsidRPr="002A4DF0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ascii="Garamond" w:hAnsi="Garamond"/>
                    <w:sz w:val="22"/>
                    <w:szCs w:val="22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Platform: Linux/Windows </w:t>
                </w:r>
              </w:p>
              <w:p w:rsidR="001B786F" w:rsidRPr="003E7792" w:rsidRDefault="001B786F" w:rsidP="006E1D49">
                <w:pPr>
                  <w:pStyle w:val="ListParagraph"/>
                  <w:numPr>
                    <w:ilvl w:val="0"/>
                    <w:numId w:val="8"/>
                  </w:numPr>
                  <w:spacing w:before="40" w:after="160" w:line="288" w:lineRule="auto"/>
                  <w:jc w:val="both"/>
                  <w:rPr>
                    <w:rFonts w:eastAsiaTheme="minorEastAsia"/>
                  </w:rPr>
                </w:pPr>
                <w:r w:rsidRPr="002A4DF0">
                  <w:rPr>
                    <w:rFonts w:ascii="Garamond" w:hAnsi="Garamond"/>
                    <w:sz w:val="22"/>
                    <w:szCs w:val="22"/>
                  </w:rPr>
                  <w:t xml:space="preserve">Tools: Bootstrap </w:t>
                </w:r>
              </w:p>
            </w:sdtContent>
          </w:sdt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 w:rsidRPr="00FB54A6">
              <w:rPr>
                <w:rFonts w:ascii="Garamond" w:hAnsi="Garamond"/>
                <w:b/>
                <w:sz w:val="22"/>
                <w:szCs w:val="22"/>
              </w:rPr>
              <w:lastRenderedPageBreak/>
              <w:t>C</w:t>
            </w:r>
            <w:r>
              <w:rPr>
                <w:rFonts w:ascii="Garamond" w:hAnsi="Garamond"/>
                <w:b/>
                <w:sz w:val="22"/>
                <w:szCs w:val="22"/>
              </w:rPr>
              <w:t>ERTIFICATIONS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57215C">
              <w:rPr>
                <w:rFonts w:ascii="Garamond" w:hAnsi="Garamond"/>
                <w:sz w:val="22"/>
                <w:szCs w:val="22"/>
              </w:rPr>
              <w:t xml:space="preserve">Successfully </w:t>
            </w:r>
            <w:r>
              <w:rPr>
                <w:rFonts w:ascii="Garamond" w:hAnsi="Garamond"/>
                <w:sz w:val="22"/>
                <w:szCs w:val="22"/>
              </w:rPr>
              <w:t>C</w:t>
            </w:r>
            <w:r w:rsidRPr="0057215C">
              <w:rPr>
                <w:rFonts w:ascii="Garamond" w:hAnsi="Garamond"/>
                <w:sz w:val="22"/>
                <w:szCs w:val="22"/>
              </w:rPr>
              <w:t>ompleted the Design and Analysis of Algorithms (DAA)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7215C">
              <w:rPr>
                <w:rFonts w:ascii="Garamond" w:hAnsi="Garamond"/>
                <w:sz w:val="22"/>
                <w:szCs w:val="22"/>
              </w:rPr>
              <w:t>online course administered by Microsoft Research, Bangalore, India.</w:t>
            </w:r>
          </w:p>
          <w:p w:rsidR="001B786F" w:rsidRPr="002B3DEF" w:rsidRDefault="001B786F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Successfully Completed Soft skills Workshop held by Infosys in UIET from Jan 2015 to May 2015.</w:t>
            </w:r>
          </w:p>
        </w:tc>
      </w:tr>
      <w:tr w:rsidR="001B786F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CONFERENCES/WORKSHOPS ATTENDED</w:t>
            </w:r>
          </w:p>
        </w:tc>
        <w:tc>
          <w:tcPr>
            <w:tcW w:w="6390" w:type="dxa"/>
          </w:tcPr>
          <w:p w:rsidR="001B786F" w:rsidRPr="00FB54A6" w:rsidRDefault="001B786F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1B786F" w:rsidRPr="00FB54A6" w:rsidTr="003E7792">
        <w:tblPrEx>
          <w:shd w:val="clear" w:color="auto" w:fill="auto"/>
        </w:tblPrEx>
        <w:trPr>
          <w:trHeight w:val="171"/>
        </w:trPr>
        <w:tc>
          <w:tcPr>
            <w:tcW w:w="2795" w:type="dxa"/>
            <w:shd w:val="clear" w:color="auto" w:fill="E6E6E6"/>
            <w:vAlign w:val="center"/>
          </w:tcPr>
          <w:p w:rsidR="001B786F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1B786F" w:rsidRPr="00FB54A6" w:rsidRDefault="001B786F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1B786F" w:rsidRPr="002A4DF0" w:rsidRDefault="001B786F" w:rsidP="006E1D49">
            <w:pPr>
              <w:pStyle w:val="Heading2"/>
              <w:numPr>
                <w:ilvl w:val="0"/>
                <w:numId w:val="2"/>
              </w:numPr>
              <w:jc w:val="both"/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</w:pPr>
            <w:r w:rsidRPr="002A4DF0">
              <w:rPr>
                <w:rFonts w:ascii="Garamond" w:eastAsiaTheme="minorEastAsia" w:hAnsi="Garamond" w:cstheme="minorBidi"/>
                <w:b w:val="0"/>
                <w:bCs w:val="0"/>
                <w:caps w:val="0"/>
                <w:color w:val="auto"/>
                <w:sz w:val="22"/>
                <w:szCs w:val="22"/>
              </w:rPr>
              <w:t>Participated in Software Freedom Day’12 held at Golden Jubilee Hall, Panjab University</w:t>
            </w:r>
          </w:p>
          <w:p w:rsidR="001B786F" w:rsidRPr="002A4DF0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Linux and Web Development Workshops held by Technical Committee, UIET.</w:t>
            </w:r>
          </w:p>
          <w:p w:rsidR="001B786F" w:rsidRPr="002A4DF0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Participated in Graphics workshop held by Brand Promotion Committee, UIET.</w:t>
            </w:r>
          </w:p>
          <w:p w:rsidR="006E1D49" w:rsidRPr="006E1D49" w:rsidRDefault="001B786F" w:rsidP="006E1D49">
            <w:pPr>
              <w:pStyle w:val="ListParagraph"/>
              <w:numPr>
                <w:ilvl w:val="0"/>
                <w:numId w:val="2"/>
              </w:numPr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A4DF0">
              <w:rPr>
                <w:rFonts w:ascii="Garamond" w:hAnsi="Garamond"/>
                <w:sz w:val="22"/>
                <w:szCs w:val="22"/>
              </w:rPr>
              <w:t>Attended a Conference on Paper Presentation held by IEEE Student Chapter</w:t>
            </w:r>
            <w:r>
              <w:t>.</w:t>
            </w:r>
          </w:p>
          <w:p w:rsidR="001B786F" w:rsidRPr="00FB54A6" w:rsidRDefault="001B786F" w:rsidP="006E1D49">
            <w:pPr>
              <w:pStyle w:val="ListParagraph"/>
              <w:spacing w:before="40" w:after="160" w:line="288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t xml:space="preserve"> </w:t>
            </w:r>
            <w:r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lastRenderedPageBreak/>
              <w:t>POSITION OF RESPONSIBLITY</w:t>
            </w:r>
          </w:p>
        </w:tc>
        <w:tc>
          <w:tcPr>
            <w:tcW w:w="6390" w:type="dxa"/>
          </w:tcPr>
          <w:p w:rsidR="00A0468E" w:rsidRPr="00FB54A6" w:rsidRDefault="00A0468E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selected as a Database Manager in the Alumni Affairs Office, UIET.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Volunteered in conducting First Ever Alumni Meet of UIET.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 Got selected in Technical Committee, UIET (PU).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Software Freedom Day’13 and in 2014 as well.</w:t>
            </w:r>
          </w:p>
          <w:p w:rsidR="00A0468E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2308BA">
              <w:rPr>
                <w:rFonts w:ascii="Garamond" w:hAnsi="Garamond"/>
                <w:sz w:val="22"/>
                <w:szCs w:val="22"/>
              </w:rPr>
              <w:t>Independently Conducted</w:t>
            </w:r>
            <w:r>
              <w:rPr>
                <w:rFonts w:ascii="Garamond" w:hAnsi="Garamond"/>
                <w:sz w:val="22"/>
                <w:szCs w:val="22"/>
              </w:rPr>
              <w:t xml:space="preserve"> Linux Classes in UIET after college hours.</w:t>
            </w:r>
          </w:p>
          <w:p w:rsidR="00A0468E" w:rsidRPr="002308BA" w:rsidRDefault="00A0468E" w:rsidP="006E1D49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Organized Java Classes in UIET.</w:t>
            </w:r>
          </w:p>
        </w:tc>
      </w:tr>
      <w:tr w:rsidR="00CF1A73" w:rsidRPr="00FB54A6" w:rsidTr="003E7792">
        <w:trPr>
          <w:trHeight w:val="164"/>
        </w:trPr>
        <w:tc>
          <w:tcPr>
            <w:tcW w:w="4800" w:type="dxa"/>
            <w:gridSpan w:val="4"/>
            <w:shd w:val="clear" w:color="auto" w:fill="A6A6A6"/>
          </w:tcPr>
          <w:p w:rsidR="00CF1A73" w:rsidRPr="00FB54A6" w:rsidRDefault="00B9434E" w:rsidP="00B3731D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ACADEMIC </w:t>
            </w:r>
            <w:r w:rsidR="003154C7">
              <w:rPr>
                <w:rFonts w:ascii="Garamond" w:hAnsi="Garamond"/>
                <w:b/>
                <w:sz w:val="22"/>
                <w:szCs w:val="22"/>
              </w:rPr>
              <w:t>ACHIEVEMENTS</w:t>
            </w:r>
          </w:p>
        </w:tc>
        <w:tc>
          <w:tcPr>
            <w:tcW w:w="6390" w:type="dxa"/>
            <w:shd w:val="clear" w:color="auto" w:fill="auto"/>
          </w:tcPr>
          <w:p w:rsidR="00CF1A73" w:rsidRPr="00FB54A6" w:rsidRDefault="00CF1A73" w:rsidP="00CF1A73">
            <w:pPr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EA07C9" w:rsidRPr="00FB54A6" w:rsidTr="003E7792">
        <w:tblPrEx>
          <w:shd w:val="clear" w:color="auto" w:fill="auto"/>
        </w:tblPrEx>
        <w:trPr>
          <w:trHeight w:val="1435"/>
        </w:trPr>
        <w:tc>
          <w:tcPr>
            <w:tcW w:w="2795" w:type="dxa"/>
            <w:shd w:val="clear" w:color="auto" w:fill="E6E6E6"/>
            <w:vAlign w:val="center"/>
          </w:tcPr>
          <w:p w:rsidR="00EA07C9" w:rsidRDefault="00EA07C9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3154C7" w:rsidRPr="00FB54A6" w:rsidRDefault="003154C7" w:rsidP="00891D3C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FC4634" w:rsidRPr="00FC4634" w:rsidRDefault="00FC4634" w:rsidP="006E1D49">
            <w:pPr>
              <w:pStyle w:val="ResumeText"/>
              <w:numPr>
                <w:ilvl w:val="0"/>
                <w:numId w:val="1"/>
              </w:numPr>
              <w:jc w:val="both"/>
              <w:rPr>
                <w:rFonts w:ascii="Garamond" w:hAnsi="Garamond"/>
                <w:color w:val="auto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first in General Proficiency in the years 1998-1999, 2002-2003, 2004-2005, 2007-2008 at school level.</w:t>
            </w:r>
          </w:p>
          <w:p w:rsidR="00EA07C9" w:rsidRPr="00FB54A6" w:rsidRDefault="00FC4634" w:rsidP="006E1D49">
            <w:pPr>
              <w:pStyle w:val="ResumeText"/>
              <w:numPr>
                <w:ilvl w:val="0"/>
                <w:numId w:val="1"/>
              </w:numPr>
              <w:jc w:val="both"/>
              <w:rPr>
                <w:rFonts w:ascii="Garamond" w:hAnsi="Garamond"/>
                <w:sz w:val="22"/>
                <w:szCs w:val="22"/>
              </w:rPr>
            </w:pPr>
            <w:r w:rsidRPr="00FC4634">
              <w:rPr>
                <w:rFonts w:ascii="Garamond" w:hAnsi="Garamond"/>
                <w:color w:val="auto"/>
                <w:sz w:val="22"/>
                <w:szCs w:val="22"/>
              </w:rPr>
              <w:t>Got certificates of second in General Proficiency in the years 1997-1998, 1999-2000, 2003-2004 at school level</w:t>
            </w:r>
            <w:r w:rsidRPr="00FC4634">
              <w:rPr>
                <w:rFonts w:ascii="Garamond" w:hAnsi="Garamond"/>
                <w:sz w:val="22"/>
                <w:szCs w:val="22"/>
              </w:rPr>
              <w:t>.</w:t>
            </w:r>
            <w:r w:rsidR="00EA07C9" w:rsidRPr="00FB54A6"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</w:t>
            </w: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EXTRA CURRICULAR ACTIVITIES</w:t>
            </w:r>
          </w:p>
        </w:tc>
        <w:tc>
          <w:tcPr>
            <w:tcW w:w="6390" w:type="dxa"/>
          </w:tcPr>
          <w:p w:rsidR="00A0468E" w:rsidRPr="00FB54A6" w:rsidRDefault="00A0468E" w:rsidP="00A32476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A0468E" w:rsidRPr="00FB54A6" w:rsidRDefault="00A0468E" w:rsidP="00A32476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Pr="006E1D49" w:rsidRDefault="006E1D49" w:rsidP="006E1D49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Garamond" w:hAnsi="Garamond"/>
                <w:sz w:val="22"/>
                <w:szCs w:val="22"/>
              </w:rPr>
            </w:pPr>
            <w:r w:rsidRPr="006E1D49">
              <w:rPr>
                <w:rFonts w:ascii="Garamond" w:hAnsi="Garamond"/>
                <w:sz w:val="22"/>
                <w:szCs w:val="22"/>
              </w:rPr>
              <w:t xml:space="preserve">Member of Infosys Voice </w:t>
            </w:r>
            <w:proofErr w:type="gramStart"/>
            <w:r w:rsidRPr="006E1D49">
              <w:rPr>
                <w:rFonts w:ascii="Garamond" w:hAnsi="Garamond"/>
                <w:sz w:val="22"/>
                <w:szCs w:val="22"/>
              </w:rPr>
              <w:t>Of</w:t>
            </w:r>
            <w:proofErr w:type="gramEnd"/>
            <w:r w:rsidRPr="006E1D49">
              <w:rPr>
                <w:rFonts w:ascii="Garamond" w:hAnsi="Garamond"/>
                <w:sz w:val="22"/>
                <w:szCs w:val="22"/>
              </w:rPr>
              <w:t xml:space="preserve"> Youth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6E1D49">
              <w:rPr>
                <w:rFonts w:ascii="Garamond" w:hAnsi="Garamond"/>
                <w:sz w:val="22"/>
                <w:szCs w:val="22"/>
              </w:rPr>
              <w:t>(VOY) which is responsible for conducting events in the DC.</w:t>
            </w:r>
          </w:p>
          <w:p w:rsidR="006E1D49" w:rsidRPr="006E1D49" w:rsidRDefault="006E1D49" w:rsidP="006E1D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Was a part of Organizing Committee</w:t>
            </w:r>
            <w:r w:rsidRPr="00C8473B">
              <w:rPr>
                <w:rFonts w:ascii="Garamond" w:hAnsi="Garamond"/>
                <w:sz w:val="22"/>
                <w:szCs w:val="22"/>
              </w:rPr>
              <w:t xml:space="preserve"> for the event Efficycle’13 and </w:t>
            </w:r>
            <w:proofErr w:type="spellStart"/>
            <w:r w:rsidRPr="00C8473B">
              <w:rPr>
                <w:rFonts w:ascii="Garamond" w:hAnsi="Garamond"/>
                <w:sz w:val="22"/>
                <w:szCs w:val="22"/>
              </w:rPr>
              <w:t>Efficycle</w:t>
            </w:r>
            <w:proofErr w:type="spellEnd"/>
            <w:r w:rsidRPr="00C8473B">
              <w:rPr>
                <w:rFonts w:ascii="Garamond" w:hAnsi="Garamond"/>
                <w:sz w:val="22"/>
                <w:szCs w:val="22"/>
              </w:rPr>
              <w:t>’</w:t>
            </w:r>
            <w:r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C8473B">
              <w:rPr>
                <w:rFonts w:ascii="Garamond" w:hAnsi="Garamond"/>
                <w:sz w:val="22"/>
                <w:szCs w:val="22"/>
              </w:rPr>
              <w:t>14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.</w:t>
            </w:r>
          </w:p>
          <w:p w:rsidR="006E1D49" w:rsidRPr="00CD16D7" w:rsidRDefault="006E1D49" w:rsidP="006E1D49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Member of Panjab University Linux Users Group (PULUG) and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Code</w:t>
            </w:r>
            <w:r>
              <w:rPr>
                <w:rFonts w:ascii="Garamond" w:hAnsi="Garamond" w:cs="DejaVuSerif"/>
                <w:sz w:val="22"/>
                <w:szCs w:val="22"/>
                <w:lang w:val="en-IN"/>
              </w:rPr>
              <w:t>C</w:t>
            </w:r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>hef</w:t>
            </w:r>
            <w:proofErr w:type="spellEnd"/>
            <w:r w:rsidRPr="00C8473B">
              <w:rPr>
                <w:rFonts w:ascii="Garamond" w:hAnsi="Garamond" w:cs="DejaVuSerif"/>
                <w:sz w:val="22"/>
                <w:szCs w:val="22"/>
                <w:lang w:val="en-IN"/>
              </w:rPr>
              <w:t xml:space="preserve"> Campus Chapter UIET, Panjab University.</w:t>
            </w: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4800" w:type="dxa"/>
            <w:gridSpan w:val="4"/>
            <w:shd w:val="clear" w:color="auto" w:fill="A6A6A6" w:themeFill="background1" w:themeFillShade="A6"/>
            <w:vAlign w:val="center"/>
          </w:tcPr>
          <w:p w:rsidR="00F62D67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PERSONAL DETAILS</w:t>
            </w:r>
          </w:p>
        </w:tc>
        <w:tc>
          <w:tcPr>
            <w:tcW w:w="6390" w:type="dxa"/>
          </w:tcPr>
          <w:p w:rsidR="00F62D67" w:rsidRPr="00FB54A6" w:rsidRDefault="00F62D67" w:rsidP="00F62D67">
            <w:pPr>
              <w:spacing w:line="276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F62D67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F62D67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  <w:p w:rsidR="00F62D67" w:rsidRPr="00FB54A6" w:rsidRDefault="00F62D67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0468E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Father’s Name : Rajesh Tripathi</w:t>
            </w:r>
          </w:p>
          <w:p w:rsidR="00A0468E" w:rsidRPr="00A0468E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Date of Birth : 22.01.1993</w:t>
            </w:r>
          </w:p>
          <w:p w:rsidR="00A0468E" w:rsidRPr="002950EF" w:rsidRDefault="00A0468E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A0468E">
              <w:rPr>
                <w:rFonts w:ascii="Garamond" w:hAnsi="Garamond"/>
                <w:sz w:val="22"/>
                <w:szCs w:val="22"/>
              </w:rPr>
              <w:t>Marital Status : Single/Unmarried</w:t>
            </w:r>
          </w:p>
          <w:p w:rsidR="002950EF" w:rsidRPr="00AF5FF9" w:rsidRDefault="002950EF" w:rsidP="006E1D4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Permanent Address : 119-B, R.K. Puram, KOTA (Raj.) 324010</w:t>
            </w:r>
          </w:p>
          <w:p w:rsidR="00AF5FF9" w:rsidRPr="00A0468E" w:rsidRDefault="00AF5FF9" w:rsidP="00AF5FF9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  <w:tr w:rsidR="00A0468E" w:rsidRPr="00FB54A6" w:rsidTr="003E7792">
        <w:tblPrEx>
          <w:shd w:val="clear" w:color="auto" w:fill="auto"/>
        </w:tblPrEx>
        <w:trPr>
          <w:trHeight w:val="254"/>
        </w:trPr>
        <w:tc>
          <w:tcPr>
            <w:tcW w:w="2795" w:type="dxa"/>
            <w:shd w:val="clear" w:color="auto" w:fill="D9D9D9" w:themeFill="background1" w:themeFillShade="D9"/>
            <w:vAlign w:val="center"/>
          </w:tcPr>
          <w:p w:rsidR="00A0468E" w:rsidRDefault="00A0468E" w:rsidP="00F62D67">
            <w:pPr>
              <w:spacing w:line="307" w:lineRule="auto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8395" w:type="dxa"/>
            <w:gridSpan w:val="4"/>
          </w:tcPr>
          <w:p w:rsidR="00AF5FF9" w:rsidRDefault="00AF5FF9" w:rsidP="00A0468E">
            <w:pPr>
              <w:autoSpaceDE w:val="0"/>
              <w:autoSpaceDN w:val="0"/>
              <w:adjustRightInd w:val="0"/>
              <w:jc w:val="both"/>
              <w:rPr>
                <w:rFonts w:ascii="Garamond" w:hAnsi="Garamond"/>
                <w:b/>
                <w:sz w:val="22"/>
                <w:szCs w:val="22"/>
              </w:rPr>
            </w:pPr>
          </w:p>
        </w:tc>
      </w:tr>
    </w:tbl>
    <w:p w:rsidR="00FB54A6" w:rsidRPr="00FB54A6" w:rsidRDefault="00FB54A6" w:rsidP="00FB54A6">
      <w:pPr>
        <w:rPr>
          <w:rFonts w:ascii="Garamond" w:hAnsi="Garamond"/>
          <w:sz w:val="22"/>
          <w:szCs w:val="22"/>
        </w:rPr>
      </w:pPr>
    </w:p>
    <w:sectPr w:rsidR="00FB54A6" w:rsidRPr="00FB54A6" w:rsidSect="005A7AFA">
      <w:headerReference w:type="default" r:id="rId8"/>
      <w:pgSz w:w="11907" w:h="16839" w:code="9"/>
      <w:pgMar w:top="418" w:right="567" w:bottom="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CC3" w:rsidRDefault="00335CC3">
      <w:r>
        <w:separator/>
      </w:r>
    </w:p>
  </w:endnote>
  <w:endnote w:type="continuationSeparator" w:id="0">
    <w:p w:rsidR="00335CC3" w:rsidRDefault="0033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CC3" w:rsidRDefault="00335CC3">
      <w:r>
        <w:separator/>
      </w:r>
    </w:p>
  </w:footnote>
  <w:footnote w:type="continuationSeparator" w:id="0">
    <w:p w:rsidR="00335CC3" w:rsidRDefault="0033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</w:p>
  <w:p w:rsidR="00335CC3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Garamond" w:hAnsi="Garamond"/>
        <w:b/>
        <w:sz w:val="32"/>
        <w:szCs w:val="32"/>
      </w:rPr>
    </w:pPr>
    <w:r>
      <w:rPr>
        <w:rFonts w:ascii="Garamond" w:hAnsi="Garamond"/>
        <w:b/>
        <w:sz w:val="32"/>
        <w:szCs w:val="32"/>
      </w:rPr>
      <w:t>Rachita Tripathi</w:t>
    </w:r>
  </w:p>
  <w:p w:rsidR="00335CC3" w:rsidRDefault="00335CC3" w:rsidP="002950EF">
    <w:pPr>
      <w:pStyle w:val="Header"/>
      <w:tabs>
        <w:tab w:val="clear" w:pos="8640"/>
        <w:tab w:val="right" w:pos="9900"/>
      </w:tabs>
      <w:ind w:left="-709"/>
      <w:rPr>
        <w:rFonts w:ascii="Palatino Linotype" w:hAnsi="Palatino Linotype"/>
        <w:sz w:val="21"/>
        <w:szCs w:val="21"/>
      </w:rPr>
    </w:pPr>
    <w:r>
      <w:rPr>
        <w:rFonts w:ascii="Palatino Linotype" w:hAnsi="Palatino Linotype"/>
        <w:sz w:val="21"/>
        <w:szCs w:val="21"/>
      </w:rPr>
      <w:t xml:space="preserve">Contact No: +91 95133 </w:t>
    </w:r>
    <w:proofErr w:type="gramStart"/>
    <w:r>
      <w:rPr>
        <w:rFonts w:ascii="Palatino Linotype" w:hAnsi="Palatino Linotype"/>
        <w:sz w:val="21"/>
        <w:szCs w:val="21"/>
      </w:rPr>
      <w:t>51599  |</w:t>
    </w:r>
    <w:proofErr w:type="gramEnd"/>
    <w:r>
      <w:rPr>
        <w:rFonts w:ascii="Palatino Linotype" w:hAnsi="Palatino Linotype"/>
        <w:sz w:val="21"/>
        <w:szCs w:val="21"/>
      </w:rPr>
      <w:t xml:space="preserve">|  Email: </w:t>
    </w:r>
    <w:hyperlink r:id="rId1" w:history="1">
      <w:r w:rsidRPr="00E304AD">
        <w:rPr>
          <w:rStyle w:val="Hyperlink"/>
          <w:rFonts w:ascii="Palatino Linotype" w:hAnsi="Palatino Linotype"/>
          <w:sz w:val="21"/>
          <w:szCs w:val="21"/>
        </w:rPr>
        <w:t>rachitatripathi70@gmail.com</w:t>
      </w:r>
    </w:hyperlink>
  </w:p>
  <w:p w:rsidR="00335CC3" w:rsidRPr="003610CB" w:rsidRDefault="00335CC3" w:rsidP="00056C53">
    <w:pPr>
      <w:pStyle w:val="Header"/>
      <w:tabs>
        <w:tab w:val="clear" w:pos="8640"/>
        <w:tab w:val="right" w:pos="9900"/>
      </w:tabs>
      <w:ind w:left="-709"/>
      <w:rPr>
        <w:rFonts w:ascii="Copperplate Gothic Bold" w:hAnsi="Copperplate Gothic Bold"/>
        <w:sz w:val="28"/>
        <w:szCs w:val="28"/>
      </w:rPr>
    </w:pPr>
    <w:r>
      <w:rPr>
        <w:rFonts w:ascii="Garamond" w:hAnsi="Garamond"/>
        <w:b/>
        <w:sz w:val="32"/>
        <w:szCs w:val="32"/>
      </w:rPr>
      <w:tab/>
    </w:r>
    <w:r>
      <w:rPr>
        <w:rFonts w:ascii="Garamond" w:hAnsi="Garamond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13875"/>
    <w:multiLevelType w:val="hybridMultilevel"/>
    <w:tmpl w:val="1E3AE860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21B41E9A"/>
    <w:multiLevelType w:val="hybridMultilevel"/>
    <w:tmpl w:val="EE0C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B6F27"/>
    <w:multiLevelType w:val="hybridMultilevel"/>
    <w:tmpl w:val="D19C0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7E9C"/>
    <w:multiLevelType w:val="hybridMultilevel"/>
    <w:tmpl w:val="BE9C1CE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37783"/>
    <w:multiLevelType w:val="hybridMultilevel"/>
    <w:tmpl w:val="59A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A041C5"/>
    <w:multiLevelType w:val="hybridMultilevel"/>
    <w:tmpl w:val="08E6D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72E15"/>
    <w:multiLevelType w:val="hybridMultilevel"/>
    <w:tmpl w:val="FBAC8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853869"/>
    <w:multiLevelType w:val="hybridMultilevel"/>
    <w:tmpl w:val="3EBAF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2BFA"/>
    <w:rsid w:val="00002AEA"/>
    <w:rsid w:val="00005694"/>
    <w:rsid w:val="0000648B"/>
    <w:rsid w:val="00006EAC"/>
    <w:rsid w:val="000163EC"/>
    <w:rsid w:val="000222D6"/>
    <w:rsid w:val="0002407F"/>
    <w:rsid w:val="000244C2"/>
    <w:rsid w:val="00025316"/>
    <w:rsid w:val="00031C81"/>
    <w:rsid w:val="00046CEE"/>
    <w:rsid w:val="00055BF9"/>
    <w:rsid w:val="00056C53"/>
    <w:rsid w:val="00061B2D"/>
    <w:rsid w:val="00064CD4"/>
    <w:rsid w:val="00065883"/>
    <w:rsid w:val="000660E1"/>
    <w:rsid w:val="000727FA"/>
    <w:rsid w:val="00073F12"/>
    <w:rsid w:val="00075E28"/>
    <w:rsid w:val="000766EB"/>
    <w:rsid w:val="000772AD"/>
    <w:rsid w:val="00087831"/>
    <w:rsid w:val="0009394D"/>
    <w:rsid w:val="000962F2"/>
    <w:rsid w:val="000A4430"/>
    <w:rsid w:val="000A5674"/>
    <w:rsid w:val="000B2B82"/>
    <w:rsid w:val="000C23C7"/>
    <w:rsid w:val="000E32B1"/>
    <w:rsid w:val="000F3099"/>
    <w:rsid w:val="000F6AE2"/>
    <w:rsid w:val="0011093A"/>
    <w:rsid w:val="00111032"/>
    <w:rsid w:val="001238D4"/>
    <w:rsid w:val="00134663"/>
    <w:rsid w:val="00144E31"/>
    <w:rsid w:val="001465A4"/>
    <w:rsid w:val="001534E3"/>
    <w:rsid w:val="0016116C"/>
    <w:rsid w:val="00163566"/>
    <w:rsid w:val="0016482C"/>
    <w:rsid w:val="001700AD"/>
    <w:rsid w:val="0017317E"/>
    <w:rsid w:val="001740CD"/>
    <w:rsid w:val="00192B3F"/>
    <w:rsid w:val="001B45BD"/>
    <w:rsid w:val="001B786F"/>
    <w:rsid w:val="001C0230"/>
    <w:rsid w:val="001C25CD"/>
    <w:rsid w:val="001C3C82"/>
    <w:rsid w:val="001C5794"/>
    <w:rsid w:val="001E2857"/>
    <w:rsid w:val="001E4379"/>
    <w:rsid w:val="001F3786"/>
    <w:rsid w:val="001F6911"/>
    <w:rsid w:val="001F7EC0"/>
    <w:rsid w:val="00211582"/>
    <w:rsid w:val="00212901"/>
    <w:rsid w:val="002261B2"/>
    <w:rsid w:val="002308BA"/>
    <w:rsid w:val="00236CE1"/>
    <w:rsid w:val="00240B4B"/>
    <w:rsid w:val="00245928"/>
    <w:rsid w:val="00253EDE"/>
    <w:rsid w:val="00254076"/>
    <w:rsid w:val="0025668D"/>
    <w:rsid w:val="002631EB"/>
    <w:rsid w:val="00266995"/>
    <w:rsid w:val="002720BE"/>
    <w:rsid w:val="00281CB5"/>
    <w:rsid w:val="002871C1"/>
    <w:rsid w:val="00287BE7"/>
    <w:rsid w:val="00291970"/>
    <w:rsid w:val="002950EF"/>
    <w:rsid w:val="002A1947"/>
    <w:rsid w:val="002A1984"/>
    <w:rsid w:val="002A29F5"/>
    <w:rsid w:val="002A4DF0"/>
    <w:rsid w:val="002B3DEF"/>
    <w:rsid w:val="002B7815"/>
    <w:rsid w:val="002B7E66"/>
    <w:rsid w:val="002C1C17"/>
    <w:rsid w:val="002C1E0E"/>
    <w:rsid w:val="002C6245"/>
    <w:rsid w:val="002D604E"/>
    <w:rsid w:val="002D6422"/>
    <w:rsid w:val="002E0241"/>
    <w:rsid w:val="002F0A3A"/>
    <w:rsid w:val="002F252E"/>
    <w:rsid w:val="002F3869"/>
    <w:rsid w:val="002F7FD1"/>
    <w:rsid w:val="00311B04"/>
    <w:rsid w:val="003154C7"/>
    <w:rsid w:val="00322211"/>
    <w:rsid w:val="0032284A"/>
    <w:rsid w:val="00323F27"/>
    <w:rsid w:val="0032602C"/>
    <w:rsid w:val="00331215"/>
    <w:rsid w:val="003325D4"/>
    <w:rsid w:val="00335CC3"/>
    <w:rsid w:val="003437DB"/>
    <w:rsid w:val="003610CB"/>
    <w:rsid w:val="00364757"/>
    <w:rsid w:val="003674B3"/>
    <w:rsid w:val="003736BD"/>
    <w:rsid w:val="00380E1B"/>
    <w:rsid w:val="00381D9C"/>
    <w:rsid w:val="00382177"/>
    <w:rsid w:val="003A0229"/>
    <w:rsid w:val="003A0A95"/>
    <w:rsid w:val="003A1F0E"/>
    <w:rsid w:val="003A3D9E"/>
    <w:rsid w:val="003B141E"/>
    <w:rsid w:val="003B3D84"/>
    <w:rsid w:val="003C06FA"/>
    <w:rsid w:val="003C3689"/>
    <w:rsid w:val="003D0947"/>
    <w:rsid w:val="003D34E2"/>
    <w:rsid w:val="003D5B0D"/>
    <w:rsid w:val="003D6A5E"/>
    <w:rsid w:val="003E6E36"/>
    <w:rsid w:val="003E7792"/>
    <w:rsid w:val="003F0C30"/>
    <w:rsid w:val="003F3764"/>
    <w:rsid w:val="004011A1"/>
    <w:rsid w:val="00412BA8"/>
    <w:rsid w:val="00422A04"/>
    <w:rsid w:val="00424143"/>
    <w:rsid w:val="00427188"/>
    <w:rsid w:val="004361D5"/>
    <w:rsid w:val="00437339"/>
    <w:rsid w:val="00442F96"/>
    <w:rsid w:val="0044577F"/>
    <w:rsid w:val="004458D7"/>
    <w:rsid w:val="00450E7E"/>
    <w:rsid w:val="00453D1B"/>
    <w:rsid w:val="00454195"/>
    <w:rsid w:val="004554A3"/>
    <w:rsid w:val="004563B0"/>
    <w:rsid w:val="00456C2C"/>
    <w:rsid w:val="00463C6C"/>
    <w:rsid w:val="00465272"/>
    <w:rsid w:val="004834F3"/>
    <w:rsid w:val="004837D5"/>
    <w:rsid w:val="00486833"/>
    <w:rsid w:val="0048753D"/>
    <w:rsid w:val="004878B5"/>
    <w:rsid w:val="00492FC5"/>
    <w:rsid w:val="004978F8"/>
    <w:rsid w:val="004A1C68"/>
    <w:rsid w:val="004A4D62"/>
    <w:rsid w:val="004B5EB0"/>
    <w:rsid w:val="004C28DA"/>
    <w:rsid w:val="004D334C"/>
    <w:rsid w:val="004E0780"/>
    <w:rsid w:val="004F02BB"/>
    <w:rsid w:val="004F3C98"/>
    <w:rsid w:val="005019FA"/>
    <w:rsid w:val="00510FCF"/>
    <w:rsid w:val="005140C2"/>
    <w:rsid w:val="005254B8"/>
    <w:rsid w:val="005256D0"/>
    <w:rsid w:val="005259C1"/>
    <w:rsid w:val="0053008B"/>
    <w:rsid w:val="00532BA4"/>
    <w:rsid w:val="00535100"/>
    <w:rsid w:val="00535F41"/>
    <w:rsid w:val="00544E1B"/>
    <w:rsid w:val="00555905"/>
    <w:rsid w:val="005568FF"/>
    <w:rsid w:val="005571FE"/>
    <w:rsid w:val="005604A2"/>
    <w:rsid w:val="0057215C"/>
    <w:rsid w:val="0057429E"/>
    <w:rsid w:val="00576588"/>
    <w:rsid w:val="0057733A"/>
    <w:rsid w:val="00577401"/>
    <w:rsid w:val="00585745"/>
    <w:rsid w:val="00596475"/>
    <w:rsid w:val="005A08C6"/>
    <w:rsid w:val="005A102E"/>
    <w:rsid w:val="005A7AFA"/>
    <w:rsid w:val="005C5235"/>
    <w:rsid w:val="005D1D23"/>
    <w:rsid w:val="005E7C32"/>
    <w:rsid w:val="005E7CAF"/>
    <w:rsid w:val="005F1129"/>
    <w:rsid w:val="0060004B"/>
    <w:rsid w:val="00602B8E"/>
    <w:rsid w:val="00614177"/>
    <w:rsid w:val="00616309"/>
    <w:rsid w:val="00636213"/>
    <w:rsid w:val="00637F28"/>
    <w:rsid w:val="006405F6"/>
    <w:rsid w:val="0064424D"/>
    <w:rsid w:val="00646DBE"/>
    <w:rsid w:val="0065664C"/>
    <w:rsid w:val="006632AE"/>
    <w:rsid w:val="00670C8B"/>
    <w:rsid w:val="00672E8E"/>
    <w:rsid w:val="006856F2"/>
    <w:rsid w:val="006A08AE"/>
    <w:rsid w:val="006B07C9"/>
    <w:rsid w:val="006C5081"/>
    <w:rsid w:val="006D04F2"/>
    <w:rsid w:val="006E1D49"/>
    <w:rsid w:val="007105A1"/>
    <w:rsid w:val="007155EF"/>
    <w:rsid w:val="007218E7"/>
    <w:rsid w:val="00723784"/>
    <w:rsid w:val="007267F0"/>
    <w:rsid w:val="00727F8E"/>
    <w:rsid w:val="00730D87"/>
    <w:rsid w:val="00732523"/>
    <w:rsid w:val="0074354B"/>
    <w:rsid w:val="00747EDB"/>
    <w:rsid w:val="00774B2F"/>
    <w:rsid w:val="00775129"/>
    <w:rsid w:val="00782DCC"/>
    <w:rsid w:val="00784158"/>
    <w:rsid w:val="007841BC"/>
    <w:rsid w:val="00791B5B"/>
    <w:rsid w:val="007A09A4"/>
    <w:rsid w:val="007A18CE"/>
    <w:rsid w:val="007A2BFA"/>
    <w:rsid w:val="007B18B8"/>
    <w:rsid w:val="007B65FA"/>
    <w:rsid w:val="007B7734"/>
    <w:rsid w:val="007C3EC7"/>
    <w:rsid w:val="007F593D"/>
    <w:rsid w:val="008036B5"/>
    <w:rsid w:val="00804637"/>
    <w:rsid w:val="008065F5"/>
    <w:rsid w:val="0080721E"/>
    <w:rsid w:val="0081089F"/>
    <w:rsid w:val="00815B61"/>
    <w:rsid w:val="00822A15"/>
    <w:rsid w:val="00825EA2"/>
    <w:rsid w:val="0082778A"/>
    <w:rsid w:val="008327CF"/>
    <w:rsid w:val="0083723A"/>
    <w:rsid w:val="00840484"/>
    <w:rsid w:val="00842AC6"/>
    <w:rsid w:val="00847081"/>
    <w:rsid w:val="0087081C"/>
    <w:rsid w:val="008714B3"/>
    <w:rsid w:val="0087447D"/>
    <w:rsid w:val="00876D39"/>
    <w:rsid w:val="00891D3C"/>
    <w:rsid w:val="008972D1"/>
    <w:rsid w:val="008B2CBA"/>
    <w:rsid w:val="008B4100"/>
    <w:rsid w:val="008C205B"/>
    <w:rsid w:val="008C6547"/>
    <w:rsid w:val="008E3FFE"/>
    <w:rsid w:val="008E6EEF"/>
    <w:rsid w:val="008F52E2"/>
    <w:rsid w:val="008F7293"/>
    <w:rsid w:val="00907051"/>
    <w:rsid w:val="00910642"/>
    <w:rsid w:val="0091145D"/>
    <w:rsid w:val="009135D5"/>
    <w:rsid w:val="009172FF"/>
    <w:rsid w:val="00936E7A"/>
    <w:rsid w:val="009461BD"/>
    <w:rsid w:val="00950C2F"/>
    <w:rsid w:val="00950E03"/>
    <w:rsid w:val="00965472"/>
    <w:rsid w:val="009726F2"/>
    <w:rsid w:val="00977DF6"/>
    <w:rsid w:val="00977EE9"/>
    <w:rsid w:val="009828BF"/>
    <w:rsid w:val="00986538"/>
    <w:rsid w:val="009B0D8A"/>
    <w:rsid w:val="009C6853"/>
    <w:rsid w:val="009D431C"/>
    <w:rsid w:val="009D6146"/>
    <w:rsid w:val="009F17D7"/>
    <w:rsid w:val="009F3155"/>
    <w:rsid w:val="009F4152"/>
    <w:rsid w:val="00A0468E"/>
    <w:rsid w:val="00A209B0"/>
    <w:rsid w:val="00A20D15"/>
    <w:rsid w:val="00A20EA7"/>
    <w:rsid w:val="00A27C25"/>
    <w:rsid w:val="00A3197E"/>
    <w:rsid w:val="00A32476"/>
    <w:rsid w:val="00A43813"/>
    <w:rsid w:val="00A445B9"/>
    <w:rsid w:val="00A45F3E"/>
    <w:rsid w:val="00A55AC8"/>
    <w:rsid w:val="00A63056"/>
    <w:rsid w:val="00A669D1"/>
    <w:rsid w:val="00A6771E"/>
    <w:rsid w:val="00A71737"/>
    <w:rsid w:val="00A72E77"/>
    <w:rsid w:val="00A73882"/>
    <w:rsid w:val="00A75AAC"/>
    <w:rsid w:val="00A81410"/>
    <w:rsid w:val="00AA249F"/>
    <w:rsid w:val="00AA32EB"/>
    <w:rsid w:val="00AA5B3D"/>
    <w:rsid w:val="00AA77BF"/>
    <w:rsid w:val="00AB3704"/>
    <w:rsid w:val="00AC1AB9"/>
    <w:rsid w:val="00AC5926"/>
    <w:rsid w:val="00AD4FEE"/>
    <w:rsid w:val="00AD7E6A"/>
    <w:rsid w:val="00AE0464"/>
    <w:rsid w:val="00AE0604"/>
    <w:rsid w:val="00AE31B0"/>
    <w:rsid w:val="00AF0FFD"/>
    <w:rsid w:val="00AF5FF9"/>
    <w:rsid w:val="00B00F14"/>
    <w:rsid w:val="00B02373"/>
    <w:rsid w:val="00B04F27"/>
    <w:rsid w:val="00B12B51"/>
    <w:rsid w:val="00B131BE"/>
    <w:rsid w:val="00B14DD2"/>
    <w:rsid w:val="00B155FF"/>
    <w:rsid w:val="00B21E3B"/>
    <w:rsid w:val="00B225CA"/>
    <w:rsid w:val="00B35D80"/>
    <w:rsid w:val="00B370A0"/>
    <w:rsid w:val="00B3731D"/>
    <w:rsid w:val="00B5009E"/>
    <w:rsid w:val="00B50E41"/>
    <w:rsid w:val="00B62B04"/>
    <w:rsid w:val="00B82E79"/>
    <w:rsid w:val="00B85FD8"/>
    <w:rsid w:val="00B868D8"/>
    <w:rsid w:val="00B86C42"/>
    <w:rsid w:val="00B9434E"/>
    <w:rsid w:val="00B95681"/>
    <w:rsid w:val="00BA354F"/>
    <w:rsid w:val="00BB2CBA"/>
    <w:rsid w:val="00BB2D84"/>
    <w:rsid w:val="00BB3897"/>
    <w:rsid w:val="00BC327B"/>
    <w:rsid w:val="00BC3FC1"/>
    <w:rsid w:val="00BD7D6E"/>
    <w:rsid w:val="00BE0CCF"/>
    <w:rsid w:val="00BE1653"/>
    <w:rsid w:val="00BF0909"/>
    <w:rsid w:val="00BF0924"/>
    <w:rsid w:val="00BF44FE"/>
    <w:rsid w:val="00BF46DE"/>
    <w:rsid w:val="00C15729"/>
    <w:rsid w:val="00C26019"/>
    <w:rsid w:val="00C3635C"/>
    <w:rsid w:val="00C52C90"/>
    <w:rsid w:val="00C54697"/>
    <w:rsid w:val="00C55406"/>
    <w:rsid w:val="00C61B46"/>
    <w:rsid w:val="00C750B8"/>
    <w:rsid w:val="00C77D01"/>
    <w:rsid w:val="00C82A18"/>
    <w:rsid w:val="00C82EA6"/>
    <w:rsid w:val="00C845B9"/>
    <w:rsid w:val="00C8473B"/>
    <w:rsid w:val="00C92DE7"/>
    <w:rsid w:val="00CA7221"/>
    <w:rsid w:val="00CB1A4C"/>
    <w:rsid w:val="00CB598B"/>
    <w:rsid w:val="00CC47AB"/>
    <w:rsid w:val="00CC775C"/>
    <w:rsid w:val="00CD058A"/>
    <w:rsid w:val="00CD16D7"/>
    <w:rsid w:val="00CF1A73"/>
    <w:rsid w:val="00CF3D53"/>
    <w:rsid w:val="00D13E9C"/>
    <w:rsid w:val="00D140E6"/>
    <w:rsid w:val="00D16CF6"/>
    <w:rsid w:val="00D32C0C"/>
    <w:rsid w:val="00D36F9A"/>
    <w:rsid w:val="00D37E90"/>
    <w:rsid w:val="00D4388A"/>
    <w:rsid w:val="00D56767"/>
    <w:rsid w:val="00D607E0"/>
    <w:rsid w:val="00D66C15"/>
    <w:rsid w:val="00D7472D"/>
    <w:rsid w:val="00D76EAF"/>
    <w:rsid w:val="00D80B2B"/>
    <w:rsid w:val="00D81268"/>
    <w:rsid w:val="00D837AF"/>
    <w:rsid w:val="00D84165"/>
    <w:rsid w:val="00D8738E"/>
    <w:rsid w:val="00D87864"/>
    <w:rsid w:val="00D9133F"/>
    <w:rsid w:val="00DA06BB"/>
    <w:rsid w:val="00DA1A54"/>
    <w:rsid w:val="00DA2C64"/>
    <w:rsid w:val="00DB44CB"/>
    <w:rsid w:val="00DB7661"/>
    <w:rsid w:val="00DC1458"/>
    <w:rsid w:val="00DC51FC"/>
    <w:rsid w:val="00DD3C4F"/>
    <w:rsid w:val="00DD7797"/>
    <w:rsid w:val="00DE1D6E"/>
    <w:rsid w:val="00DF55CD"/>
    <w:rsid w:val="00E00A65"/>
    <w:rsid w:val="00E048EB"/>
    <w:rsid w:val="00E12F8C"/>
    <w:rsid w:val="00E165E1"/>
    <w:rsid w:val="00E32624"/>
    <w:rsid w:val="00E3506D"/>
    <w:rsid w:val="00E36C79"/>
    <w:rsid w:val="00E410D3"/>
    <w:rsid w:val="00E44E55"/>
    <w:rsid w:val="00E473CE"/>
    <w:rsid w:val="00E47E6E"/>
    <w:rsid w:val="00E52E9B"/>
    <w:rsid w:val="00E74BF8"/>
    <w:rsid w:val="00E8263B"/>
    <w:rsid w:val="00E835C3"/>
    <w:rsid w:val="00E838BC"/>
    <w:rsid w:val="00E8524A"/>
    <w:rsid w:val="00E9615F"/>
    <w:rsid w:val="00E9752C"/>
    <w:rsid w:val="00E97F69"/>
    <w:rsid w:val="00EA07C9"/>
    <w:rsid w:val="00EA1107"/>
    <w:rsid w:val="00EA21C1"/>
    <w:rsid w:val="00EA6FC3"/>
    <w:rsid w:val="00EA7321"/>
    <w:rsid w:val="00EB0E44"/>
    <w:rsid w:val="00EB5D95"/>
    <w:rsid w:val="00EC0A57"/>
    <w:rsid w:val="00EC0B69"/>
    <w:rsid w:val="00EC78D6"/>
    <w:rsid w:val="00ED6181"/>
    <w:rsid w:val="00ED625B"/>
    <w:rsid w:val="00EE054C"/>
    <w:rsid w:val="00EF0EFE"/>
    <w:rsid w:val="00EF194E"/>
    <w:rsid w:val="00EF3E3A"/>
    <w:rsid w:val="00F00DAF"/>
    <w:rsid w:val="00F2117D"/>
    <w:rsid w:val="00F21F53"/>
    <w:rsid w:val="00F23C2A"/>
    <w:rsid w:val="00F26FF7"/>
    <w:rsid w:val="00F36D06"/>
    <w:rsid w:val="00F36E09"/>
    <w:rsid w:val="00F375F5"/>
    <w:rsid w:val="00F5471B"/>
    <w:rsid w:val="00F56F2F"/>
    <w:rsid w:val="00F61D0B"/>
    <w:rsid w:val="00F62315"/>
    <w:rsid w:val="00F62D67"/>
    <w:rsid w:val="00F638C9"/>
    <w:rsid w:val="00F63F59"/>
    <w:rsid w:val="00F75433"/>
    <w:rsid w:val="00F7666F"/>
    <w:rsid w:val="00F83F18"/>
    <w:rsid w:val="00F91261"/>
    <w:rsid w:val="00F949E5"/>
    <w:rsid w:val="00F958C4"/>
    <w:rsid w:val="00FA3BC8"/>
    <w:rsid w:val="00FB54A6"/>
    <w:rsid w:val="00FB729C"/>
    <w:rsid w:val="00FC08C1"/>
    <w:rsid w:val="00FC3EEA"/>
    <w:rsid w:val="00FC4634"/>
    <w:rsid w:val="00FD0025"/>
    <w:rsid w:val="00FD775A"/>
    <w:rsid w:val="00FE703D"/>
    <w:rsid w:val="00FF3569"/>
    <w:rsid w:val="00FF6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1410EC0B"/>
  <w15:docId w15:val="{84CFB2F4-3243-44A8-9E71-15349AE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54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835C3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A2B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A2BF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82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6Justified">
    <w:name w:val="Heading 6 + Justified"/>
    <w:aliases w:val="Line spacing:  Multiple 1.28 li"/>
    <w:basedOn w:val="Normal"/>
    <w:rsid w:val="00B82E79"/>
    <w:rPr>
      <w:rFonts w:ascii="Garamond" w:hAnsi="Garamond"/>
      <w:sz w:val="20"/>
      <w:szCs w:val="20"/>
    </w:rPr>
  </w:style>
  <w:style w:type="paragraph" w:styleId="BalloonText">
    <w:name w:val="Balloon Text"/>
    <w:basedOn w:val="Normal"/>
    <w:semiHidden/>
    <w:rsid w:val="000962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102E"/>
    <w:pPr>
      <w:ind w:left="720"/>
      <w:contextualSpacing/>
    </w:pPr>
  </w:style>
  <w:style w:type="character" w:styleId="Hyperlink">
    <w:name w:val="Hyperlink"/>
    <w:basedOn w:val="DefaultParagraphFont"/>
    <w:rsid w:val="00FB729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A4D62"/>
    <w:rPr>
      <w:sz w:val="24"/>
      <w:szCs w:val="24"/>
      <w:lang w:val="en-US" w:eastAsia="en-US"/>
    </w:rPr>
  </w:style>
  <w:style w:type="paragraph" w:customStyle="1" w:styleId="ResumeText">
    <w:name w:val="Resume Text"/>
    <w:basedOn w:val="Normal"/>
    <w:qFormat/>
    <w:rsid w:val="00FC4634"/>
    <w:pPr>
      <w:spacing w:before="40" w:after="40" w:line="288" w:lineRule="auto"/>
      <w:ind w:right="1440"/>
    </w:pPr>
    <w:rPr>
      <w:rFonts w:asciiTheme="minorHAnsi" w:eastAsiaTheme="minorHAnsi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E835C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335C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335CC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chitatripathi70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65C817AF834B74999682938D2D6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FE94B-F743-48F9-8353-B6EADB410760}"/>
      </w:docPartPr>
      <w:docPartBody>
        <w:p w:rsidR="004815A5" w:rsidRDefault="00000FE0" w:rsidP="00000FE0">
          <w:pPr>
            <w:pStyle w:val="2465C817AF834B74999682938D2D663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1497"/>
    <w:rsid w:val="00000FE0"/>
    <w:rsid w:val="001516FA"/>
    <w:rsid w:val="001C1497"/>
    <w:rsid w:val="00462950"/>
    <w:rsid w:val="004815A5"/>
    <w:rsid w:val="00684721"/>
    <w:rsid w:val="007A15C5"/>
    <w:rsid w:val="00AC0D68"/>
    <w:rsid w:val="00EF57E4"/>
    <w:rsid w:val="00F4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6FA"/>
    <w:rPr>
      <w:color w:val="808080"/>
    </w:rPr>
  </w:style>
  <w:style w:type="paragraph" w:customStyle="1" w:styleId="A74C46B7217E4412ABD0E5B051A23C3A">
    <w:name w:val="A74C46B7217E4412ABD0E5B051A23C3A"/>
    <w:rsid w:val="001C1497"/>
  </w:style>
  <w:style w:type="paragraph" w:customStyle="1" w:styleId="C9DEDAF03F5C4E4F837EE475A5D176B6">
    <w:name w:val="C9DEDAF03F5C4E4F837EE475A5D176B6"/>
    <w:rsid w:val="00000FE0"/>
  </w:style>
  <w:style w:type="paragraph" w:customStyle="1" w:styleId="2465C817AF834B74999682938D2D663C">
    <w:name w:val="2465C817AF834B74999682938D2D663C"/>
    <w:rsid w:val="00000FE0"/>
  </w:style>
  <w:style w:type="paragraph" w:customStyle="1" w:styleId="859C67C4E04F4332936E106E6DAC8145">
    <w:name w:val="859C67C4E04F4332936E106E6DAC8145"/>
    <w:rsid w:val="00000FE0"/>
  </w:style>
  <w:style w:type="paragraph" w:customStyle="1" w:styleId="0893CA9B967D47A793F7F24EDD2C65AC">
    <w:name w:val="0893CA9B967D47A793F7F24EDD2C65AC"/>
    <w:rsid w:val="001516FA"/>
  </w:style>
  <w:style w:type="paragraph" w:customStyle="1" w:styleId="E89F5D0D5CAA48849E6081EFE7338E71">
    <w:name w:val="E89F5D0D5CAA48849E6081EFE7338E71"/>
    <w:rsid w:val="001516FA"/>
  </w:style>
  <w:style w:type="paragraph" w:customStyle="1" w:styleId="F95600EB42724891BA665F17809E4FF3">
    <w:name w:val="F95600EB42724891BA665F17809E4FF3"/>
    <w:rsid w:val="001516FA"/>
  </w:style>
  <w:style w:type="paragraph" w:customStyle="1" w:styleId="307FC1809C6745849AE41020F52CC641">
    <w:name w:val="307FC1809C6745849AE41020F52CC641"/>
    <w:rsid w:val="001516FA"/>
  </w:style>
  <w:style w:type="paragraph" w:customStyle="1" w:styleId="A8E0FA61B6A941BBBD7A8712934E252E">
    <w:name w:val="A8E0FA61B6A941BBBD7A8712934E252E"/>
    <w:rsid w:val="001516FA"/>
  </w:style>
  <w:style w:type="paragraph" w:customStyle="1" w:styleId="C49A8C2171594A0082C89C0C3CF72AFF">
    <w:name w:val="C49A8C2171594A0082C89C0C3CF72AFF"/>
    <w:rsid w:val="001516FA"/>
  </w:style>
  <w:style w:type="paragraph" w:customStyle="1" w:styleId="68020838F9BB4F36A6E13C5051ACB726">
    <w:name w:val="68020838F9BB4F36A6E13C5051ACB726"/>
    <w:rsid w:val="001516FA"/>
  </w:style>
  <w:style w:type="paragraph" w:customStyle="1" w:styleId="D22A16C26ACE4ABE87544EF60DFC11A4">
    <w:name w:val="D22A16C26ACE4ABE87544EF60DFC11A4"/>
    <w:rsid w:val="001516FA"/>
  </w:style>
  <w:style w:type="paragraph" w:customStyle="1" w:styleId="8A821DC05D2C456BB6E60D33A3C04FDB">
    <w:name w:val="8A821DC05D2C456BB6E60D33A3C04FDB"/>
    <w:rsid w:val="00151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5E056-BF09-499D-99C4-C8C710DD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559F8120.dotm</Template>
  <TotalTime>0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Ian D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D</dc:creator>
  <cp:lastModifiedBy>Rachita Tripathi</cp:lastModifiedBy>
  <cp:revision>2</cp:revision>
  <cp:lastPrinted>2015-08-25T11:53:00Z</cp:lastPrinted>
  <dcterms:created xsi:type="dcterms:W3CDTF">2018-12-19T14:07:00Z</dcterms:created>
  <dcterms:modified xsi:type="dcterms:W3CDTF">2018-12-19T14:07:00Z</dcterms:modified>
</cp:coreProperties>
</file>